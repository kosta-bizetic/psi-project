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5CB30D90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običnog korisnika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0C040A">
        <w:rPr>
          <w:rStyle w:val="spellingerror"/>
          <w:b/>
          <w:bCs/>
          <w:sz w:val="40"/>
          <w:szCs w:val="40"/>
          <w:lang w:val="en-GB"/>
        </w:rPr>
        <w:t>prijava na sistem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28BE6940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</w:t>
      </w:r>
      <w:r w:rsidR="000C040A">
        <w:t>prijave na sistem</w:t>
      </w:r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0C0D98CC" w14:textId="00AB738D" w:rsidR="000C040A" w:rsidRDefault="000C040A" w:rsidP="000C040A">
      <w:pPr>
        <w:spacing w:line="256" w:lineRule="auto"/>
        <w:rPr>
          <w:szCs w:val="24"/>
        </w:rPr>
      </w:pPr>
      <w:bookmarkStart w:id="8" w:name="_Toc3109505"/>
      <w:r>
        <w:rPr>
          <w:szCs w:val="24"/>
        </w:rPr>
        <w:t>Postojećem korisniku se nude polja u koja unosi korisničko ime I lozniku I zatim se prijavljuje na servis.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8"/>
    </w:p>
    <w:p w14:paraId="1DA6FD71" w14:textId="43435F32" w:rsidR="007814A4" w:rsidRPr="008C6F77" w:rsidRDefault="00187118" w:rsidP="00187118">
      <w:pPr>
        <w:pStyle w:val="Heading3"/>
        <w:rPr>
          <w:lang w:val="en-GB"/>
        </w:rPr>
      </w:pPr>
      <w:r w:rsidRPr="008C6F77">
        <w:rPr>
          <w:lang w:val="en-GB"/>
        </w:rPr>
        <w:t xml:space="preserve">Korisnik se uspešno </w:t>
      </w:r>
      <w:r w:rsidR="000C040A">
        <w:rPr>
          <w:lang w:val="en-GB"/>
        </w:rPr>
        <w:t>prijavljuje</w:t>
      </w:r>
      <w:r w:rsidRPr="008C6F77">
        <w:rPr>
          <w:lang w:val="en-GB"/>
        </w:rPr>
        <w:t xml:space="preserve"> na sajt</w:t>
      </w:r>
    </w:p>
    <w:p w14:paraId="44FA5AC3" w14:textId="247EA8A2" w:rsidR="00187118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Korisnik unosi svoje korisničko ime i šifru i pritiska dugme </w:t>
      </w:r>
      <w:r>
        <w:rPr>
          <w:lang w:val="en-US"/>
        </w:rPr>
        <w:t>“</w:t>
      </w:r>
      <w:r w:rsidR="000C040A">
        <w:rPr>
          <w:lang w:val="en-US"/>
        </w:rPr>
        <w:t>Prijava</w:t>
      </w:r>
      <w:r>
        <w:rPr>
          <w:lang w:val="en-US"/>
        </w:rPr>
        <w:t>”</w:t>
      </w:r>
    </w:p>
    <w:p w14:paraId="3F563267" w14:textId="53AC5234" w:rsidR="008C6F77" w:rsidRP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Sistem ispisuje poruku o uspe</w:t>
      </w:r>
      <w:r>
        <w:rPr>
          <w:lang w:val="sr-Latn-RS"/>
        </w:rPr>
        <w:t xml:space="preserve">šnoj </w:t>
      </w:r>
      <w:r w:rsidR="000C040A">
        <w:rPr>
          <w:lang w:val="sr-Latn-RS"/>
        </w:rPr>
        <w:t>prijavi</w:t>
      </w:r>
      <w:r>
        <w:rPr>
          <w:lang w:val="sr-Latn-RS"/>
        </w:rPr>
        <w:t xml:space="preserve"> i vraća korisnika na početnu stranu</w:t>
      </w:r>
    </w:p>
    <w:p w14:paraId="7A13405F" w14:textId="77991A74" w:rsidR="008C6F77" w:rsidRDefault="008C6F77" w:rsidP="008C6F77">
      <w:pPr>
        <w:pStyle w:val="Heading3"/>
        <w:rPr>
          <w:lang w:val="en-GB"/>
        </w:rPr>
      </w:pPr>
      <w:r>
        <w:rPr>
          <w:lang w:val="en-GB"/>
        </w:rPr>
        <w:t xml:space="preserve">Korisnik se neuspešno </w:t>
      </w:r>
      <w:r w:rsidR="00A5583C">
        <w:rPr>
          <w:lang w:val="en-GB"/>
        </w:rPr>
        <w:t>prijavljuje</w:t>
      </w:r>
      <w:bookmarkStart w:id="9" w:name="_GoBack"/>
      <w:bookmarkEnd w:id="9"/>
      <w:r>
        <w:rPr>
          <w:lang w:val="en-GB"/>
        </w:rPr>
        <w:t xml:space="preserve"> na sajt</w:t>
      </w:r>
    </w:p>
    <w:p w14:paraId="41F71DA8" w14:textId="7886F16F" w:rsid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Korisnik unosi </w:t>
      </w:r>
      <w:r w:rsidR="000C040A">
        <w:rPr>
          <w:lang w:val="en-GB"/>
        </w:rPr>
        <w:t>netačno</w:t>
      </w:r>
      <w:r>
        <w:rPr>
          <w:lang w:val="en-GB"/>
        </w:rPr>
        <w:t xml:space="preserve"> korisničko ime</w:t>
      </w:r>
      <w:r w:rsidR="000C040A">
        <w:rPr>
          <w:lang w:val="en-GB"/>
        </w:rPr>
        <w:t xml:space="preserve"> ili šifru i pritiska dugme </w:t>
      </w:r>
      <w:r w:rsidR="000C040A">
        <w:rPr>
          <w:lang w:val="en-US"/>
        </w:rPr>
        <w:t>“Prijava”</w:t>
      </w:r>
    </w:p>
    <w:p w14:paraId="5B28A995" w14:textId="28879E7F" w:rsidR="008C6F77" w:rsidRP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Sistem obaveštava korisnika </w:t>
      </w:r>
      <w:r w:rsidR="000C040A">
        <w:rPr>
          <w:lang w:val="en-GB"/>
        </w:rPr>
        <w:t>da je pogrešio korisničko ime ili šifru</w:t>
      </w:r>
      <w:r>
        <w:rPr>
          <w:lang w:val="en-GB"/>
        </w:rPr>
        <w:t xml:space="preserve"> i vraća korisnika na 1. korak</w:t>
      </w:r>
    </w:p>
    <w:p w14:paraId="24B24CA0" w14:textId="69CA176C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6"/>
      <w:r>
        <w:rPr>
          <w:szCs w:val="24"/>
          <w:lang w:val="en-GB"/>
        </w:rPr>
        <w:t>Posebni zahtevi</w:t>
      </w:r>
      <w:bookmarkEnd w:id="10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r>
        <w:rPr>
          <w:szCs w:val="24"/>
          <w:lang w:val="en-GB"/>
        </w:rPr>
        <w:t>Preduslovi</w:t>
      </w:r>
      <w:bookmarkEnd w:id="11"/>
    </w:p>
    <w:p w14:paraId="03050026" w14:textId="422FE8FC" w:rsidR="007814A4" w:rsidRPr="007814A4" w:rsidRDefault="007814A4" w:rsidP="007814A4">
      <w:pPr>
        <w:rPr>
          <w:lang w:val="en-GB"/>
        </w:rPr>
      </w:pPr>
      <w:r>
        <w:rPr>
          <w:lang w:val="en-GB"/>
        </w:rPr>
        <w:t xml:space="preserve">Korisnik je </w:t>
      </w:r>
      <w:r w:rsidR="00AB1132">
        <w:rPr>
          <w:lang w:val="en-GB"/>
        </w:rPr>
        <w:t>otvorio</w:t>
      </w:r>
      <w:r>
        <w:rPr>
          <w:lang w:val="en-GB"/>
        </w:rPr>
        <w:t xml:space="preserve"> </w:t>
      </w:r>
      <w:r w:rsidR="000C040A">
        <w:rPr>
          <w:lang w:val="en-GB"/>
        </w:rPr>
        <w:t>glavnu stranicu sajta</w:t>
      </w:r>
      <w:r>
        <w:rPr>
          <w:lang w:val="en-GB"/>
        </w:rPr>
        <w:t>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bookmarkStart w:id="12" w:name="_Toc3109508"/>
      <w:r>
        <w:rPr>
          <w:lang w:val="en-GB"/>
        </w:rPr>
        <w:t>Posledice</w:t>
      </w:r>
      <w:bookmarkEnd w:id="12"/>
    </w:p>
    <w:p w14:paraId="2A55A095" w14:textId="0ED03FF1" w:rsidR="007814A4" w:rsidRPr="007814A4" w:rsidRDefault="00D55372" w:rsidP="007814A4">
      <w:pPr>
        <w:rPr>
          <w:lang w:val="en-GB"/>
        </w:rPr>
      </w:pPr>
      <w:r>
        <w:rPr>
          <w:lang w:val="en-GB"/>
        </w:rPr>
        <w:t>Korisnik je prijavljen na sistem.</w:t>
      </w:r>
    </w:p>
    <w:sectPr w:rsidR="007814A4" w:rsidRPr="007814A4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AED82" w14:textId="77777777" w:rsidR="002E0A09" w:rsidRDefault="002E0A09">
      <w:pPr>
        <w:spacing w:after="0"/>
      </w:pPr>
      <w:r>
        <w:separator/>
      </w:r>
    </w:p>
  </w:endnote>
  <w:endnote w:type="continuationSeparator" w:id="0">
    <w:p w14:paraId="4E4AEA17" w14:textId="77777777" w:rsidR="002E0A09" w:rsidRDefault="002E0A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A04D5EA" w:rsidR="009C4EBC" w:rsidRDefault="009C4EBC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583C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77A2F" w14:textId="77777777" w:rsidR="002E0A09" w:rsidRDefault="002E0A09">
      <w:pPr>
        <w:spacing w:after="0"/>
      </w:pPr>
      <w:r>
        <w:separator/>
      </w:r>
    </w:p>
  </w:footnote>
  <w:footnote w:type="continuationSeparator" w:id="0">
    <w:p w14:paraId="51E09FB8" w14:textId="77777777" w:rsidR="002E0A09" w:rsidRDefault="002E0A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5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6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7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8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0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1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4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B7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1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1"/>
  </w:num>
  <w:num w:numId="5">
    <w:abstractNumId w:val="9"/>
  </w:num>
  <w:num w:numId="6">
    <w:abstractNumId w:val="13"/>
  </w:num>
  <w:num w:numId="7">
    <w:abstractNumId w:val="4"/>
  </w:num>
  <w:num w:numId="8">
    <w:abstractNumId w:val="18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7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C040A"/>
    <w:rsid w:val="000F1375"/>
    <w:rsid w:val="001269C0"/>
    <w:rsid w:val="00187118"/>
    <w:rsid w:val="002A703A"/>
    <w:rsid w:val="002E0A09"/>
    <w:rsid w:val="00387CE7"/>
    <w:rsid w:val="004625E8"/>
    <w:rsid w:val="005714E2"/>
    <w:rsid w:val="007814A4"/>
    <w:rsid w:val="007E020E"/>
    <w:rsid w:val="00847C81"/>
    <w:rsid w:val="008C6F77"/>
    <w:rsid w:val="009C4EBC"/>
    <w:rsid w:val="009E08CD"/>
    <w:rsid w:val="00A5583C"/>
    <w:rsid w:val="00AB1132"/>
    <w:rsid w:val="00AB7B75"/>
    <w:rsid w:val="00B041F9"/>
    <w:rsid w:val="00C6131F"/>
    <w:rsid w:val="00CC7614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121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19</cp:revision>
  <cp:lastPrinted>2002-08-21T23:32:00Z</cp:lastPrinted>
  <dcterms:created xsi:type="dcterms:W3CDTF">2019-03-05T21:20:00Z</dcterms:created>
  <dcterms:modified xsi:type="dcterms:W3CDTF">2019-03-10T12:34:00Z</dcterms:modified>
  <cp:category/>
</cp:coreProperties>
</file>