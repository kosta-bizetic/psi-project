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4BB54628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>običnog korisnika - registracija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4D909A28" w:rsidR="000F1375" w:rsidRPr="000F1375" w:rsidRDefault="000F1375" w:rsidP="007814A4">
      <w:pPr>
        <w:tabs>
          <w:tab w:val="left" w:pos="3399"/>
        </w:tabs>
      </w:pPr>
      <w:r>
        <w:t>Definisanje scenarija upotrebe</w:t>
      </w:r>
      <w:r w:rsidR="007814A4">
        <w:t xml:space="preserve"> registracije korisnika.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3F76D3E3" w14:textId="049D3280" w:rsidR="007814A4" w:rsidRPr="007814A4" w:rsidRDefault="007814A4" w:rsidP="007814A4">
      <w:pPr>
        <w:rPr>
          <w:szCs w:val="24"/>
        </w:rPr>
      </w:pPr>
      <w:r>
        <w:rPr>
          <w:szCs w:val="24"/>
        </w:rPr>
        <w:t>Novom korisniku se nude polja u koja unosi svoje podatke, korisničko ime I šifru kojom će pristuptati servisu.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bookmarkStart w:id="8" w:name="_Toc3109505"/>
      <w:r>
        <w:rPr>
          <w:lang w:val="en-GB"/>
        </w:rPr>
        <w:t>Tok događaja</w:t>
      </w:r>
      <w:bookmarkEnd w:id="8"/>
    </w:p>
    <w:p w14:paraId="1DA6FD71" w14:textId="5378BE62" w:rsidR="007814A4" w:rsidRPr="008C6F77" w:rsidRDefault="00187118" w:rsidP="00187118">
      <w:pPr>
        <w:pStyle w:val="Heading3"/>
        <w:rPr>
          <w:lang w:val="en-GB"/>
        </w:rPr>
      </w:pPr>
      <w:r w:rsidRPr="008C6F77">
        <w:rPr>
          <w:lang w:val="en-GB"/>
        </w:rPr>
        <w:t>Korisnik se uspešno registruje na sajt</w:t>
      </w:r>
    </w:p>
    <w:p w14:paraId="44FA5AC3" w14:textId="7C4F067B" w:rsidR="00187118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Korisnik unosi svoje podatke, korisničko ime i šifru i pritiska dugme </w:t>
      </w:r>
      <w:r>
        <w:rPr>
          <w:lang w:val="en-US"/>
        </w:rPr>
        <w:t>“Registracija”</w:t>
      </w:r>
    </w:p>
    <w:p w14:paraId="3F563267" w14:textId="667A3A16" w:rsidR="008C6F77" w:rsidRPr="008C6F77" w:rsidRDefault="008C6F77" w:rsidP="00187118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>Sistem ispisuje poruku o uspe</w:t>
      </w:r>
      <w:r>
        <w:rPr>
          <w:lang w:val="sr-Latn-RS"/>
        </w:rPr>
        <w:t>šnoj registraciji i vraća korisnika na početnu stranu</w:t>
      </w:r>
    </w:p>
    <w:p w14:paraId="7A13405F" w14:textId="40397E1D" w:rsidR="008C6F77" w:rsidRDefault="008C6F77" w:rsidP="008C6F77">
      <w:pPr>
        <w:pStyle w:val="Heading3"/>
        <w:rPr>
          <w:lang w:val="en-GB"/>
        </w:rPr>
      </w:pPr>
      <w:r>
        <w:rPr>
          <w:lang w:val="en-GB"/>
        </w:rPr>
        <w:t>Korisnik se neuspešno registruje na sajt</w:t>
      </w:r>
    </w:p>
    <w:p w14:paraId="41F71DA8" w14:textId="41FEAFE4" w:rsid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Korisnik unosi neispravne podatke ili korisničko ime koje je već zauzeto</w:t>
      </w:r>
    </w:p>
    <w:p w14:paraId="5B28A995" w14:textId="62AE93D8" w:rsidR="008C6F77" w:rsidRPr="008C6F77" w:rsidRDefault="008C6F77" w:rsidP="008C6F77">
      <w:pPr>
        <w:pStyle w:val="ListParagraph"/>
        <w:numPr>
          <w:ilvl w:val="0"/>
          <w:numId w:val="23"/>
        </w:numPr>
        <w:rPr>
          <w:lang w:val="en-GB"/>
        </w:rPr>
      </w:pPr>
      <w:r>
        <w:rPr>
          <w:lang w:val="en-GB"/>
        </w:rPr>
        <w:t>Sistem obaveštava korisnika o grešci i vraća korisnika na 1. korak</w:t>
      </w:r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9" w:name="_Toc3109506"/>
      <w:r>
        <w:rPr>
          <w:szCs w:val="24"/>
          <w:lang w:val="en-GB"/>
        </w:rPr>
        <w:t>Posebni zahtevi</w:t>
      </w:r>
      <w:bookmarkEnd w:id="9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7"/>
      <w:r>
        <w:rPr>
          <w:szCs w:val="24"/>
          <w:lang w:val="en-GB"/>
        </w:rPr>
        <w:t>Preduslovi</w:t>
      </w:r>
      <w:bookmarkEnd w:id="10"/>
    </w:p>
    <w:p w14:paraId="03050026" w14:textId="098C23A5" w:rsidR="007814A4" w:rsidRPr="007814A4" w:rsidRDefault="007814A4" w:rsidP="007814A4">
      <w:pPr>
        <w:rPr>
          <w:lang w:val="en-GB"/>
        </w:rPr>
      </w:pPr>
      <w:r>
        <w:rPr>
          <w:lang w:val="en-GB"/>
        </w:rPr>
        <w:t xml:space="preserve">Korisnik je </w:t>
      </w:r>
      <w:r w:rsidR="00AB1132">
        <w:rPr>
          <w:lang w:val="en-GB"/>
        </w:rPr>
        <w:t>otvorio</w:t>
      </w:r>
      <w:bookmarkStart w:id="11" w:name="_GoBack"/>
      <w:bookmarkEnd w:id="11"/>
      <w:r>
        <w:rPr>
          <w:lang w:val="en-GB"/>
        </w:rPr>
        <w:t xml:space="preserve"> stranicu za registraciju.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2" w:name="_Toc3109508"/>
      <w:r>
        <w:rPr>
          <w:lang w:val="en-GB"/>
        </w:rPr>
        <w:t>Posledice</w:t>
      </w:r>
      <w:bookmarkEnd w:id="12"/>
    </w:p>
    <w:p w14:paraId="2A55A095" w14:textId="3E3AEF9A" w:rsidR="007814A4" w:rsidRPr="007814A4" w:rsidRDefault="007814A4" w:rsidP="007814A4">
      <w:pPr>
        <w:rPr>
          <w:lang w:val="en-GB"/>
        </w:rPr>
      </w:pPr>
      <w:r>
        <w:rPr>
          <w:lang w:val="en-GB"/>
        </w:rPr>
        <w:t>Podaci korisnika se beleže u bazu podataka.</w:t>
      </w:r>
    </w:p>
    <w:sectPr w:rsidR="007814A4" w:rsidRPr="007814A4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C4DA1B" w14:textId="77777777" w:rsidR="000B3C4B" w:rsidRDefault="000B3C4B">
      <w:pPr>
        <w:spacing w:after="0"/>
      </w:pPr>
      <w:r>
        <w:separator/>
      </w:r>
    </w:p>
  </w:endnote>
  <w:endnote w:type="continuationSeparator" w:id="0">
    <w:p w14:paraId="54129E1A" w14:textId="77777777" w:rsidR="000B3C4B" w:rsidRDefault="000B3C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1A04D5EA" w:rsidR="009C4EBC" w:rsidRDefault="009C4EBC">
    <w:pPr>
      <w:pStyle w:val="Footer"/>
      <w:tabs>
        <w:tab w:val="right" w:pos="8640"/>
      </w:tabs>
    </w:pPr>
    <w:r>
      <w:tab/>
      <w:t>Page 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87118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8A12B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86798" w14:textId="77777777" w:rsidR="000B3C4B" w:rsidRDefault="000B3C4B">
      <w:pPr>
        <w:spacing w:after="0"/>
      </w:pPr>
      <w:r>
        <w:separator/>
      </w:r>
    </w:p>
  </w:footnote>
  <w:footnote w:type="continuationSeparator" w:id="0">
    <w:p w14:paraId="789A26A7" w14:textId="77777777" w:rsidR="000B3C4B" w:rsidRDefault="000B3C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F1375"/>
    <w:rsid w:val="001269C0"/>
    <w:rsid w:val="00187118"/>
    <w:rsid w:val="002A703A"/>
    <w:rsid w:val="00387CE7"/>
    <w:rsid w:val="004625E8"/>
    <w:rsid w:val="005714E2"/>
    <w:rsid w:val="007814A4"/>
    <w:rsid w:val="007E020E"/>
    <w:rsid w:val="00847C81"/>
    <w:rsid w:val="008C6F77"/>
    <w:rsid w:val="009C4EBC"/>
    <w:rsid w:val="009E08CD"/>
    <w:rsid w:val="00AB1132"/>
    <w:rsid w:val="00AB7B75"/>
    <w:rsid w:val="00B041F9"/>
    <w:rsid w:val="00C6131F"/>
    <w:rsid w:val="00DF14D8"/>
    <w:rsid w:val="00E762DC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116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16</cp:revision>
  <cp:lastPrinted>2002-08-21T23:32:00Z</cp:lastPrinted>
  <dcterms:created xsi:type="dcterms:W3CDTF">2019-03-05T21:20:00Z</dcterms:created>
  <dcterms:modified xsi:type="dcterms:W3CDTF">2019-03-10T12:20:00Z</dcterms:modified>
  <cp:category/>
</cp:coreProperties>
</file>