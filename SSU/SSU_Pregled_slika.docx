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18E15062" w:rsidR="00DF14D8" w:rsidRPr="000603C7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  <w:lang w:val="sr-Latn-RS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običnog korisnika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6E37B4">
        <w:rPr>
          <w:rStyle w:val="spellingerror"/>
          <w:b/>
          <w:bCs/>
          <w:sz w:val="40"/>
          <w:szCs w:val="40"/>
          <w:lang w:val="en-GB"/>
        </w:rPr>
        <w:t>pregled slika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28C3064E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</w:t>
      </w:r>
      <w:r w:rsidR="006E37B4">
        <w:t>pregled slika</w:t>
      </w:r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74F932C0" w14:textId="77777777" w:rsidR="009548BC" w:rsidRDefault="009548BC" w:rsidP="009548BC">
      <w:pPr>
        <w:rPr>
          <w:szCs w:val="24"/>
        </w:rPr>
      </w:pPr>
      <w:bookmarkStart w:id="8" w:name="_Toc3109505"/>
      <w:r>
        <w:rPr>
          <w:szCs w:val="24"/>
        </w:rPr>
        <w:t>Korisnik lista sve slike koji su okačili korisnici koje on prati. Prioritet zavisi od vremena kačenja, popularnosti I promovisanosti slike.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8"/>
    </w:p>
    <w:p w14:paraId="5C787DD4" w14:textId="7B2F072D" w:rsidR="00C00C35" w:rsidRDefault="00187118" w:rsidP="00C00C35">
      <w:pPr>
        <w:pStyle w:val="Heading3"/>
        <w:rPr>
          <w:lang w:val="en-GB"/>
        </w:rPr>
      </w:pPr>
      <w:r w:rsidRPr="00C00C35">
        <w:rPr>
          <w:lang w:val="en-GB"/>
        </w:rPr>
        <w:t xml:space="preserve">Korisnik </w:t>
      </w:r>
      <w:r w:rsidR="001A7067">
        <w:rPr>
          <w:lang w:val="en-GB"/>
        </w:rPr>
        <w:t>pregleda slike ostalih korisnika</w:t>
      </w:r>
    </w:p>
    <w:p w14:paraId="61005447" w14:textId="678DA7CC" w:rsidR="001A7067" w:rsidRDefault="001A7067" w:rsidP="001A706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Sistem prikazuje slike korisnika koje dati korisnik prati</w:t>
      </w:r>
    </w:p>
    <w:p w14:paraId="7C1FB5C8" w14:textId="406B3DC3" w:rsidR="001A7067" w:rsidRPr="001A7067" w:rsidRDefault="001A7067" w:rsidP="001A706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Korisnik pregleda slike</w:t>
      </w:r>
      <w:bookmarkStart w:id="9" w:name="_GoBack"/>
      <w:bookmarkEnd w:id="9"/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10" w:name="_Toc3109506"/>
      <w:r w:rsidRPr="00C00C35">
        <w:rPr>
          <w:szCs w:val="24"/>
          <w:lang w:val="en-GB"/>
        </w:rPr>
        <w:t>Posebni zahtevi</w:t>
      </w:r>
      <w:bookmarkEnd w:id="10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r>
        <w:rPr>
          <w:szCs w:val="24"/>
          <w:lang w:val="en-GB"/>
        </w:rPr>
        <w:t>Preduslovi</w:t>
      </w:r>
      <w:bookmarkEnd w:id="11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2" w:name="_Toc3109508"/>
      <w:r>
        <w:rPr>
          <w:lang w:val="en-GB"/>
        </w:rPr>
        <w:t>Korisnik je prijavljen na sistem.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Posledice</w:t>
      </w:r>
      <w:bookmarkEnd w:id="12"/>
    </w:p>
    <w:p w14:paraId="2A55A095" w14:textId="76D4E91F" w:rsidR="007814A4" w:rsidRPr="001A7067" w:rsidRDefault="001A7067" w:rsidP="007814A4">
      <w:pPr>
        <w:rPr>
          <w:lang w:val="sr-Latn-RS"/>
        </w:rPr>
      </w:pPr>
      <w:r>
        <w:rPr>
          <w:lang w:val="en-GB"/>
        </w:rPr>
        <w:t xml:space="preserve">Korisnik je video ono </w:t>
      </w:r>
      <w:r>
        <w:rPr>
          <w:lang w:val="sr-Latn-RS"/>
        </w:rPr>
        <w:t>što je želeo.</w:t>
      </w:r>
    </w:p>
    <w:sectPr w:rsidR="007814A4" w:rsidRPr="001A7067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7046E" w14:textId="77777777" w:rsidR="00B806BC" w:rsidRDefault="00B806BC">
      <w:pPr>
        <w:spacing w:after="0"/>
      </w:pPr>
      <w:r>
        <w:separator/>
      </w:r>
    </w:p>
  </w:endnote>
  <w:endnote w:type="continuationSeparator" w:id="0">
    <w:p w14:paraId="6BAC0542" w14:textId="77777777" w:rsidR="00B806BC" w:rsidRDefault="00B806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A04D5EA" w:rsidR="009C4EBC" w:rsidRDefault="009C4EBC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37B4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31A13" w14:textId="77777777" w:rsidR="00B806BC" w:rsidRDefault="00B806BC">
      <w:pPr>
        <w:spacing w:after="0"/>
      </w:pPr>
      <w:r>
        <w:separator/>
      </w:r>
    </w:p>
  </w:footnote>
  <w:footnote w:type="continuationSeparator" w:id="0">
    <w:p w14:paraId="57F492BA" w14:textId="77777777" w:rsidR="00B806BC" w:rsidRDefault="00B806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D7A1724"/>
    <w:multiLevelType w:val="hybridMultilevel"/>
    <w:tmpl w:val="01A6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5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25"/>
  </w:num>
  <w:num w:numId="5">
    <w:abstractNumId w:val="12"/>
  </w:num>
  <w:num w:numId="6">
    <w:abstractNumId w:val="16"/>
  </w:num>
  <w:num w:numId="7">
    <w:abstractNumId w:val="6"/>
  </w:num>
  <w:num w:numId="8">
    <w:abstractNumId w:val="22"/>
  </w:num>
  <w:num w:numId="9">
    <w:abstractNumId w:val="14"/>
  </w:num>
  <w:num w:numId="10">
    <w:abstractNumId w:val="13"/>
  </w:num>
  <w:num w:numId="11">
    <w:abstractNumId w:val="15"/>
  </w:num>
  <w:num w:numId="12">
    <w:abstractNumId w:val="24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1"/>
  </w:num>
  <w:num w:numId="23">
    <w:abstractNumId w:val="26"/>
  </w:num>
  <w:num w:numId="24">
    <w:abstractNumId w:val="4"/>
  </w:num>
  <w:num w:numId="25">
    <w:abstractNumId w:val="11"/>
  </w:num>
  <w:num w:numId="26">
    <w:abstractNumId w:val="3"/>
  </w:num>
  <w:num w:numId="27">
    <w:abstractNumId w:val="27"/>
  </w:num>
  <w:num w:numId="2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603C7"/>
    <w:rsid w:val="000B3C4B"/>
    <w:rsid w:val="000C040A"/>
    <w:rsid w:val="000F1375"/>
    <w:rsid w:val="001269C0"/>
    <w:rsid w:val="00187118"/>
    <w:rsid w:val="001A7067"/>
    <w:rsid w:val="002A703A"/>
    <w:rsid w:val="00387CE7"/>
    <w:rsid w:val="003F2B88"/>
    <w:rsid w:val="004625E8"/>
    <w:rsid w:val="004701B6"/>
    <w:rsid w:val="004F0762"/>
    <w:rsid w:val="00500C42"/>
    <w:rsid w:val="005714E2"/>
    <w:rsid w:val="00627315"/>
    <w:rsid w:val="006E37B4"/>
    <w:rsid w:val="006E61C9"/>
    <w:rsid w:val="007814A4"/>
    <w:rsid w:val="007E020E"/>
    <w:rsid w:val="00847C81"/>
    <w:rsid w:val="00865FE1"/>
    <w:rsid w:val="008B6C47"/>
    <w:rsid w:val="008C6F77"/>
    <w:rsid w:val="009548BC"/>
    <w:rsid w:val="009C4EBC"/>
    <w:rsid w:val="009D4BF9"/>
    <w:rsid w:val="009E08CD"/>
    <w:rsid w:val="009E25E5"/>
    <w:rsid w:val="00A67BA5"/>
    <w:rsid w:val="00AB1132"/>
    <w:rsid w:val="00AB7B75"/>
    <w:rsid w:val="00B041F9"/>
    <w:rsid w:val="00B806BC"/>
    <w:rsid w:val="00C00C35"/>
    <w:rsid w:val="00C16521"/>
    <w:rsid w:val="00C31161"/>
    <w:rsid w:val="00C6131F"/>
    <w:rsid w:val="00CC7614"/>
    <w:rsid w:val="00D23843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160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31</cp:revision>
  <cp:lastPrinted>2002-08-21T23:32:00Z</cp:lastPrinted>
  <dcterms:created xsi:type="dcterms:W3CDTF">2019-03-05T21:20:00Z</dcterms:created>
  <dcterms:modified xsi:type="dcterms:W3CDTF">2019-03-10T13:24:00Z</dcterms:modified>
  <cp:category/>
</cp:coreProperties>
</file>