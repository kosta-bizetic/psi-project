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r w:rsidRPr="5F9435C9">
        <w:rPr>
          <w:lang w:val="en-GB"/>
        </w:rPr>
        <w:t>Elektrotehnički fakultet</w:t>
      </w:r>
    </w:p>
    <w:p w14:paraId="62D6C63B" w14:textId="703A7287" w:rsidR="5F9435C9" w:rsidRDefault="5F9435C9" w:rsidP="5F9435C9">
      <w:pPr>
        <w:rPr>
          <w:lang w:val="en-GB"/>
        </w:rPr>
      </w:pPr>
      <w:r w:rsidRPr="5F9435C9">
        <w:rPr>
          <w:lang w:val="en-GB"/>
        </w:rPr>
        <w:t>Principi Softverskog Inženjerstva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r w:rsidRPr="5F9435C9">
        <w:rPr>
          <w:b/>
          <w:bCs/>
          <w:sz w:val="36"/>
          <w:szCs w:val="36"/>
          <w:lang w:val="en-GB"/>
        </w:rPr>
        <w:t>Projektni zadatak</w:t>
      </w:r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r w:rsidRPr="3E86BE1F">
        <w:rPr>
          <w:b/>
          <w:bCs/>
          <w:sz w:val="40"/>
          <w:szCs w:val="40"/>
          <w:lang w:val="en-GB"/>
        </w:rPr>
        <w:t>Psigram</w:t>
      </w:r>
    </w:p>
    <w:p w14:paraId="3FEDBE3A" w14:textId="195F5039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r>
        <w:rPr>
          <w:rStyle w:val="spellingerror"/>
          <w:b/>
          <w:bCs/>
          <w:sz w:val="40"/>
          <w:szCs w:val="40"/>
          <w:lang w:val="en-GB"/>
        </w:rPr>
        <w:t>Specifikacija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scenarija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upotrebe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funkcionalnosti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običnog korisnika </w:t>
      </w:r>
      <w:r w:rsidR="000C040A">
        <w:rPr>
          <w:rStyle w:val="spellingerror"/>
          <w:b/>
          <w:bCs/>
          <w:sz w:val="40"/>
          <w:szCs w:val="40"/>
          <w:lang w:val="en-GB"/>
        </w:rPr>
        <w:t>–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r w:rsidR="00C31161">
        <w:rPr>
          <w:rStyle w:val="spellingerror"/>
          <w:b/>
          <w:bCs/>
          <w:sz w:val="40"/>
          <w:szCs w:val="40"/>
          <w:lang w:val="en-GB"/>
        </w:rPr>
        <w:t>kačenje slika</w:t>
      </w:r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  <w:r w:rsidRPr="3E86BE1F">
        <w:rPr>
          <w:b/>
          <w:bCs/>
          <w:sz w:val="36"/>
          <w:szCs w:val="36"/>
          <w:lang w:val="en-GB"/>
        </w:rPr>
        <w:t>Verzija dokumenta: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r>
        <w:rPr>
          <w:lang w:val="en-GB"/>
        </w:rPr>
        <w:lastRenderedPageBreak/>
        <w:t>Istorija izmena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Kratak opis</w:t>
            </w:r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Inicijalna verzija</w:t>
            </w:r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Kosta Bizetić</w:t>
            </w:r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1"/>
          <w:footerReference w:type="default" r:id="rId12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3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r w:rsidRPr="5F9435C9">
        <w:rPr>
          <w:szCs w:val="28"/>
          <w:lang w:val="en-GB"/>
        </w:rPr>
        <w:lastRenderedPageBreak/>
        <w:t>Uvod</w:t>
      </w:r>
      <w:bookmarkEnd w:id="1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r w:rsidRPr="5F9435C9">
        <w:rPr>
          <w:szCs w:val="24"/>
        </w:rPr>
        <w:t>Rezime</w:t>
      </w:r>
      <w:bookmarkEnd w:id="2"/>
    </w:p>
    <w:p w14:paraId="1FD136FF" w14:textId="756346D8" w:rsidR="000F1375" w:rsidRPr="000F1375" w:rsidRDefault="000F1375" w:rsidP="007814A4">
      <w:pPr>
        <w:tabs>
          <w:tab w:val="left" w:pos="3399"/>
        </w:tabs>
      </w:pPr>
      <w:r>
        <w:t>Definisanje scenarija upotrebe</w:t>
      </w:r>
      <w:r w:rsidR="007814A4">
        <w:t xml:space="preserve"> </w:t>
      </w:r>
      <w:r w:rsidR="00C31161">
        <w:t>kačenje slika</w:t>
      </w:r>
      <w:r w:rsidR="007814A4">
        <w:t>.</w:t>
      </w:r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r w:rsidRPr="5F9435C9">
        <w:rPr>
          <w:szCs w:val="24"/>
        </w:rPr>
        <w:t>Namena dokumenta i ciljna grupa</w:t>
      </w:r>
      <w:bookmarkStart w:id="4" w:name="_Toc3109501"/>
      <w:bookmarkEnd w:id="3"/>
    </w:p>
    <w:p w14:paraId="70D158CB" w14:textId="280F586D" w:rsidR="00DF14D8" w:rsidRPr="00DF14D8" w:rsidRDefault="00DF14D8" w:rsidP="00DF14D8">
      <w:r w:rsidRPr="00DF14D8">
        <w:t>Dokument će koristiti svi članovi projektnog tima u razvoju projekta i testiranju a može se koristiti i pri pisanju uputstva za</w:t>
      </w:r>
      <w:r w:rsidR="009E08CD">
        <w:t xml:space="preserve"> upotrebu.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>1. Projektni zadatak</w:t>
      </w:r>
    </w:p>
    <w:p w14:paraId="618003CD" w14:textId="77777777" w:rsidR="00DF14D8" w:rsidRDefault="00DF14D8" w:rsidP="00DF14D8">
      <w:r>
        <w:t>2. Uputstvo za pisanje specifikacije scenarija upotrebe funkcionalnosti</w:t>
      </w:r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r>
              <w:t>Redni broj</w:t>
            </w:r>
          </w:p>
        </w:tc>
        <w:tc>
          <w:tcPr>
            <w:tcW w:w="3690" w:type="dxa"/>
          </w:tcPr>
          <w:p w14:paraId="14F4F6BD" w14:textId="3826C497" w:rsidR="00DF14D8" w:rsidRDefault="00DF14D8" w:rsidP="00DF14D8">
            <w:r>
              <w:t>Opis</w:t>
            </w:r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r>
        <w:rPr>
          <w:szCs w:val="24"/>
          <w:lang w:val="en-GB"/>
        </w:rPr>
        <w:t>Kratak opis</w:t>
      </w:r>
      <w:bookmarkEnd w:id="7"/>
    </w:p>
    <w:p w14:paraId="347BD377" w14:textId="33C3C372" w:rsidR="00C31161" w:rsidRDefault="00C31161" w:rsidP="00C31161">
      <w:pPr>
        <w:rPr>
          <w:szCs w:val="24"/>
        </w:rPr>
      </w:pPr>
      <w:bookmarkStart w:id="8" w:name="_Toc3109505"/>
      <w:r>
        <w:rPr>
          <w:szCs w:val="24"/>
        </w:rPr>
        <w:t xml:space="preserve">Mogućnost </w:t>
      </w:r>
      <w:r>
        <w:rPr>
          <w:szCs w:val="24"/>
        </w:rPr>
        <w:t>da sa svog uređaja postavi sliku na svoj nalog kako bi ostali korisnici mogli da je vide.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r>
        <w:rPr>
          <w:lang w:val="en-GB"/>
        </w:rPr>
        <w:t>Tok događaja</w:t>
      </w:r>
      <w:bookmarkEnd w:id="8"/>
    </w:p>
    <w:p w14:paraId="5C787DD4" w14:textId="72F817AA" w:rsidR="00C00C35" w:rsidRDefault="00187118" w:rsidP="00C00C35">
      <w:pPr>
        <w:pStyle w:val="Heading3"/>
        <w:rPr>
          <w:lang w:val="en-GB"/>
        </w:rPr>
      </w:pPr>
      <w:r w:rsidRPr="00C00C35">
        <w:rPr>
          <w:lang w:val="en-GB"/>
        </w:rPr>
        <w:t xml:space="preserve">Korisnik uspešno </w:t>
      </w:r>
      <w:r w:rsidR="004701B6">
        <w:rPr>
          <w:lang w:val="en-GB"/>
        </w:rPr>
        <w:t>dodaje sliku</w:t>
      </w:r>
      <w:r w:rsidR="006E61C9">
        <w:rPr>
          <w:lang w:val="en-GB"/>
        </w:rPr>
        <w:t xml:space="preserve"> na svoj </w:t>
      </w:r>
      <w:r w:rsidR="00C00C35">
        <w:rPr>
          <w:lang w:val="en-GB"/>
        </w:rPr>
        <w:t>profil</w:t>
      </w:r>
    </w:p>
    <w:p w14:paraId="22044472" w14:textId="1B8A1CD3" w:rsidR="00C00C35" w:rsidRP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Korisnik odlazi na svoj profil pritiskom na dugme </w:t>
      </w:r>
      <w:r>
        <w:rPr>
          <w:lang w:val="en-US"/>
        </w:rPr>
        <w:t>“Profil”</w:t>
      </w:r>
    </w:p>
    <w:p w14:paraId="48A33293" w14:textId="79281F87" w:rsid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US"/>
        </w:rPr>
        <w:t>Korisnik se odlu</w:t>
      </w:r>
      <w:r>
        <w:rPr>
          <w:lang w:val="sr-Latn-RS"/>
        </w:rPr>
        <w:t xml:space="preserve">čuje </w:t>
      </w:r>
      <w:r w:rsidR="006E61C9">
        <w:rPr>
          <w:lang w:val="sr-Latn-RS"/>
        </w:rPr>
        <w:t>da doda sliku</w:t>
      </w:r>
      <w:r>
        <w:rPr>
          <w:lang w:val="sr-Latn-RS"/>
        </w:rPr>
        <w:t xml:space="preserve"> pritiskom na dugme „</w:t>
      </w:r>
      <w:r w:rsidR="006E61C9">
        <w:rPr>
          <w:lang w:val="sr-Latn-RS"/>
        </w:rPr>
        <w:t>Dodaj sliku</w:t>
      </w:r>
      <w:r>
        <w:rPr>
          <w:lang w:val="sr-Latn-RS"/>
        </w:rPr>
        <w:t>“</w:t>
      </w:r>
    </w:p>
    <w:p w14:paraId="3F563267" w14:textId="43C15A7B" w:rsidR="008C6F77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Sistem </w:t>
      </w:r>
      <w:r w:rsidR="00C00C35">
        <w:rPr>
          <w:lang w:val="en-GB"/>
        </w:rPr>
        <w:t xml:space="preserve">otvara </w:t>
      </w:r>
      <w:r w:rsidR="006E61C9">
        <w:rPr>
          <w:lang w:val="en-GB"/>
        </w:rPr>
        <w:t>file explorer odgovarajućeg operativnog sistema</w:t>
      </w:r>
    </w:p>
    <w:p w14:paraId="7F30E34D" w14:textId="7A6EE539" w:rsid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Korisnik </w:t>
      </w:r>
      <w:r w:rsidR="006E61C9">
        <w:rPr>
          <w:lang w:val="en-GB"/>
        </w:rPr>
        <w:t xml:space="preserve">odabira sliku koju želi i potvrđuje pritiskom na dugme </w:t>
      </w:r>
      <w:r w:rsidR="008B6C47">
        <w:rPr>
          <w:lang w:val="en-GB"/>
        </w:rPr>
        <w:t>“Potvrdi”</w:t>
      </w:r>
    </w:p>
    <w:p w14:paraId="5EA27DE2" w14:textId="2992A5BB" w:rsidR="00C00C35" w:rsidRPr="008C6F77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Sistem potvrđuje </w:t>
      </w:r>
      <w:r w:rsidR="008B6C47">
        <w:rPr>
          <w:lang w:val="en-GB"/>
        </w:rPr>
        <w:t>da je slika sačuvana na serveru</w:t>
      </w:r>
      <w:r w:rsidR="009E25E5">
        <w:rPr>
          <w:lang w:val="en-GB"/>
        </w:rPr>
        <w:t>.</w:t>
      </w:r>
    </w:p>
    <w:p w14:paraId="2EE656E5" w14:textId="65400805" w:rsidR="00C00C35" w:rsidRDefault="00C00C35" w:rsidP="00C00C35">
      <w:pPr>
        <w:pStyle w:val="Heading3"/>
        <w:rPr>
          <w:lang w:val="en-GB"/>
        </w:rPr>
      </w:pPr>
      <w:r>
        <w:rPr>
          <w:lang w:val="en-GB"/>
        </w:rPr>
        <w:t>Korisnik ne</w:t>
      </w:r>
      <w:r w:rsidRPr="00C00C35">
        <w:rPr>
          <w:lang w:val="en-GB"/>
        </w:rPr>
        <w:t xml:space="preserve">uspešno </w:t>
      </w:r>
      <w:r w:rsidR="004701B6">
        <w:rPr>
          <w:lang w:val="en-GB"/>
        </w:rPr>
        <w:t>dodaje sliku na svoj profil</w:t>
      </w:r>
      <w:bookmarkStart w:id="9" w:name="_GoBack"/>
      <w:bookmarkEnd w:id="9"/>
    </w:p>
    <w:p w14:paraId="4B27256C" w14:textId="6C3BF71E" w:rsidR="00C00C35" w:rsidRDefault="009E25E5" w:rsidP="00C00C35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Akcije 1-4 su iste kao u prošlom scenariu ali korisnik unosi neispravne podatke</w:t>
      </w:r>
    </w:p>
    <w:p w14:paraId="7502FA50" w14:textId="63B0C654" w:rsidR="00C00C35" w:rsidRPr="009E25E5" w:rsidRDefault="009E25E5" w:rsidP="00C00C35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Sistem obaveštava korinika o</w:t>
      </w:r>
      <w:r w:rsidR="008B6C47">
        <w:rPr>
          <w:lang w:val="en-GB"/>
        </w:rPr>
        <w:t xml:space="preserve"> tipu</w:t>
      </w:r>
      <w:r>
        <w:rPr>
          <w:lang w:val="en-GB"/>
        </w:rPr>
        <w:t xml:space="preserve"> greš</w:t>
      </w:r>
      <w:r w:rsidR="008B6C47">
        <w:rPr>
          <w:lang w:val="en-GB"/>
        </w:rPr>
        <w:t>ke (prevelika slika, loš format slike)</w:t>
      </w:r>
      <w:r>
        <w:rPr>
          <w:lang w:val="en-GB"/>
        </w:rPr>
        <w:t xml:space="preserve"> </w:t>
      </w:r>
      <w:r w:rsidR="008B6C47">
        <w:rPr>
          <w:lang w:val="en-GB"/>
        </w:rPr>
        <w:t>i</w:t>
      </w:r>
      <w:r>
        <w:rPr>
          <w:lang w:val="en-GB"/>
        </w:rPr>
        <w:t xml:space="preserve"> vraća korisnika na Akciju 4.</w:t>
      </w:r>
    </w:p>
    <w:p w14:paraId="24B24CA0" w14:textId="69CA176C" w:rsidR="3E86BE1F" w:rsidRPr="00C00C35" w:rsidRDefault="00DF14D8" w:rsidP="00C00C35">
      <w:pPr>
        <w:pStyle w:val="Heading2"/>
        <w:rPr>
          <w:szCs w:val="24"/>
          <w:lang w:val="en-GB"/>
        </w:rPr>
      </w:pPr>
      <w:bookmarkStart w:id="10" w:name="_Toc3109506"/>
      <w:r w:rsidRPr="00C00C35">
        <w:rPr>
          <w:szCs w:val="24"/>
          <w:lang w:val="en-GB"/>
        </w:rPr>
        <w:t>Posebni zahtevi</w:t>
      </w:r>
      <w:bookmarkEnd w:id="10"/>
    </w:p>
    <w:p w14:paraId="2BD9344C" w14:textId="46B81A2E" w:rsidR="000F1375" w:rsidRPr="000F1375" w:rsidRDefault="000F1375" w:rsidP="000F1375">
      <w:pPr>
        <w:rPr>
          <w:lang w:val="en-GB"/>
        </w:rPr>
      </w:pPr>
      <w:r>
        <w:rPr>
          <w:lang w:val="en-GB"/>
        </w:rPr>
        <w:t>Nema.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1" w:name="_Toc3109507"/>
      <w:r>
        <w:rPr>
          <w:szCs w:val="24"/>
          <w:lang w:val="en-GB"/>
        </w:rPr>
        <w:t>Preduslovi</w:t>
      </w:r>
      <w:bookmarkEnd w:id="11"/>
    </w:p>
    <w:p w14:paraId="2364431B" w14:textId="77777777" w:rsidR="00500C42" w:rsidRPr="007814A4" w:rsidRDefault="00500C42" w:rsidP="00500C42">
      <w:pPr>
        <w:rPr>
          <w:lang w:val="en-GB"/>
        </w:rPr>
      </w:pPr>
      <w:bookmarkStart w:id="12" w:name="_Toc3109508"/>
      <w:r>
        <w:rPr>
          <w:lang w:val="en-GB"/>
        </w:rPr>
        <w:t>Korisnik je prijavljen na sistem.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r>
        <w:rPr>
          <w:lang w:val="en-GB"/>
        </w:rPr>
        <w:t>Posledice</w:t>
      </w:r>
      <w:bookmarkEnd w:id="12"/>
    </w:p>
    <w:p w14:paraId="2A55A095" w14:textId="2002EBEF" w:rsidR="007814A4" w:rsidRPr="007814A4" w:rsidRDefault="00C31161" w:rsidP="007814A4">
      <w:pPr>
        <w:rPr>
          <w:lang w:val="en-GB"/>
        </w:rPr>
      </w:pPr>
      <w:r>
        <w:rPr>
          <w:lang w:val="en-GB"/>
        </w:rPr>
        <w:t xml:space="preserve">Dodata slika je </w:t>
      </w:r>
      <w:r w:rsidR="00500C42">
        <w:rPr>
          <w:lang w:val="en-GB"/>
        </w:rPr>
        <w:t>sačuvan</w:t>
      </w:r>
      <w:r>
        <w:rPr>
          <w:lang w:val="en-GB"/>
        </w:rPr>
        <w:t>a</w:t>
      </w:r>
      <w:r w:rsidR="00500C42">
        <w:rPr>
          <w:lang w:val="en-GB"/>
        </w:rPr>
        <w:t xml:space="preserve"> </w:t>
      </w:r>
      <w:r>
        <w:rPr>
          <w:lang w:val="en-GB"/>
        </w:rPr>
        <w:t>na serveru i vidljiva na profilu korisnika</w:t>
      </w:r>
      <w:r w:rsidR="00500C42">
        <w:rPr>
          <w:lang w:val="en-GB"/>
        </w:rPr>
        <w:t>.</w:t>
      </w:r>
    </w:p>
    <w:sectPr w:rsidR="007814A4" w:rsidRPr="007814A4">
      <w:headerReference w:type="default" r:id="rId14"/>
      <w:footerReference w:type="default" r:id="rId15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D67DE" w14:textId="77777777" w:rsidR="00A67BA5" w:rsidRDefault="00A67BA5">
      <w:pPr>
        <w:spacing w:after="0"/>
      </w:pPr>
      <w:r>
        <w:separator/>
      </w:r>
    </w:p>
  </w:endnote>
  <w:endnote w:type="continuationSeparator" w:id="0">
    <w:p w14:paraId="56CFD8CE" w14:textId="77777777" w:rsidR="00A67BA5" w:rsidRDefault="00A67B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1A04D5EA" w:rsidR="009C4EBC" w:rsidRDefault="009C4EBC">
    <w:pPr>
      <w:pStyle w:val="Footer"/>
      <w:tabs>
        <w:tab w:val="right" w:pos="8640"/>
      </w:tabs>
    </w:pPr>
    <w:r>
      <w:tab/>
      <w:t>Page 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161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8A12B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8C8D2" w14:textId="77777777" w:rsidR="00A67BA5" w:rsidRDefault="00A67BA5">
      <w:pPr>
        <w:spacing w:after="0"/>
      </w:pPr>
      <w:r>
        <w:separator/>
      </w:r>
    </w:p>
  </w:footnote>
  <w:footnote w:type="continuationSeparator" w:id="0">
    <w:p w14:paraId="421B94A0" w14:textId="77777777" w:rsidR="00A67BA5" w:rsidRDefault="00A67B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>Tim: SkiPsi</w:t>
    </w:r>
    <w:r w:rsidR="009C4EB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>Tim: SkiPsi</w:t>
    </w:r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E493C6A"/>
    <w:multiLevelType w:val="hybridMultilevel"/>
    <w:tmpl w:val="F4C6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F6926"/>
    <w:multiLevelType w:val="hybridMultilevel"/>
    <w:tmpl w:val="6B20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6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7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8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0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11">
    <w:nsid w:val="2DB82D36"/>
    <w:multiLevelType w:val="hybridMultilevel"/>
    <w:tmpl w:val="4AD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3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4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5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6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7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B7D91"/>
    <w:multiLevelType w:val="multilevel"/>
    <w:tmpl w:val="A830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4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377F1A"/>
    <w:multiLevelType w:val="multilevel"/>
    <w:tmpl w:val="8C54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22"/>
  </w:num>
  <w:num w:numId="4">
    <w:abstractNumId w:val="24"/>
  </w:num>
  <w:num w:numId="5">
    <w:abstractNumId w:val="12"/>
  </w:num>
  <w:num w:numId="6">
    <w:abstractNumId w:val="16"/>
  </w:num>
  <w:num w:numId="7">
    <w:abstractNumId w:val="6"/>
  </w:num>
  <w:num w:numId="8">
    <w:abstractNumId w:val="21"/>
  </w:num>
  <w:num w:numId="9">
    <w:abstractNumId w:val="14"/>
  </w:num>
  <w:num w:numId="10">
    <w:abstractNumId w:val="13"/>
  </w:num>
  <w:num w:numId="11">
    <w:abstractNumId w:val="15"/>
  </w:num>
  <w:num w:numId="12">
    <w:abstractNumId w:val="23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9"/>
  </w:num>
  <w:num w:numId="16">
    <w:abstractNumId w:val="5"/>
  </w:num>
  <w:num w:numId="17">
    <w:abstractNumId w:val="8"/>
  </w:num>
  <w:num w:numId="18">
    <w:abstractNumId w:val="10"/>
  </w:num>
  <w:num w:numId="19">
    <w:abstractNumId w:val="18"/>
  </w:num>
  <w:num w:numId="20">
    <w:abstractNumId w:val="2"/>
  </w:num>
  <w:num w:numId="21">
    <w:abstractNumId w:val="7"/>
  </w:num>
  <w:num w:numId="22">
    <w:abstractNumId w:val="20"/>
  </w:num>
  <w:num w:numId="23">
    <w:abstractNumId w:val="25"/>
  </w:num>
  <w:num w:numId="24">
    <w:abstractNumId w:val="4"/>
  </w:num>
  <w:num w:numId="25">
    <w:abstractNumId w:val="11"/>
  </w:num>
  <w:num w:numId="26">
    <w:abstractNumId w:val="3"/>
  </w:num>
  <w:num w:numId="27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B3C4B"/>
    <w:rsid w:val="000C040A"/>
    <w:rsid w:val="000F1375"/>
    <w:rsid w:val="001269C0"/>
    <w:rsid w:val="00187118"/>
    <w:rsid w:val="002A703A"/>
    <w:rsid w:val="00387CE7"/>
    <w:rsid w:val="003F2B88"/>
    <w:rsid w:val="004625E8"/>
    <w:rsid w:val="004701B6"/>
    <w:rsid w:val="00500C42"/>
    <w:rsid w:val="005714E2"/>
    <w:rsid w:val="006E61C9"/>
    <w:rsid w:val="007814A4"/>
    <w:rsid w:val="007E020E"/>
    <w:rsid w:val="00847C81"/>
    <w:rsid w:val="00865FE1"/>
    <w:rsid w:val="008B6C47"/>
    <w:rsid w:val="008C6F77"/>
    <w:rsid w:val="009C4EBC"/>
    <w:rsid w:val="009D4BF9"/>
    <w:rsid w:val="009E08CD"/>
    <w:rsid w:val="009E25E5"/>
    <w:rsid w:val="00A67BA5"/>
    <w:rsid w:val="00AB1132"/>
    <w:rsid w:val="00AB7B75"/>
    <w:rsid w:val="00B041F9"/>
    <w:rsid w:val="00C00C35"/>
    <w:rsid w:val="00C16521"/>
    <w:rsid w:val="00C31161"/>
    <w:rsid w:val="00C6131F"/>
    <w:rsid w:val="00CC7614"/>
    <w:rsid w:val="00D23843"/>
    <w:rsid w:val="00D55372"/>
    <w:rsid w:val="00DF14D8"/>
    <w:rsid w:val="00E762DC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148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26</cp:revision>
  <cp:lastPrinted>2002-08-21T23:32:00Z</cp:lastPrinted>
  <dcterms:created xsi:type="dcterms:W3CDTF">2019-03-05T21:20:00Z</dcterms:created>
  <dcterms:modified xsi:type="dcterms:W3CDTF">2019-03-10T13:02:00Z</dcterms:modified>
  <cp:category/>
</cp:coreProperties>
</file>